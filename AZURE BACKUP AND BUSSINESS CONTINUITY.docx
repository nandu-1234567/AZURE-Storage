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2"/>
              <w:szCs w:val="5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CBECB45D-7CAE-435F-8A6E-755474AE4456}"/>
            <w:text/>
          </w:sdtPr>
          <w:sdtContent>
            <w:p w:rsidR="00CE3D5F" w:rsidRDefault="00894B6F">
              <w:pPr>
                <w:pStyle w:val="Publishwithline"/>
              </w:pPr>
              <w:r w:rsidRPr="00E66425">
                <w:rPr>
                  <w:color w:val="FF0000"/>
                  <w:sz w:val="52"/>
                  <w:szCs w:val="52"/>
                </w:rPr>
                <w:t>AZURE BACKUP AND BUSSINESS CONTINUITY</w:t>
              </w:r>
            </w:p>
          </w:sdtContent>
        </w:sdt>
        <w:p w:rsidR="00CE3D5F" w:rsidRDefault="00CE3D5F">
          <w:pPr>
            <w:pStyle w:val="underline"/>
          </w:pPr>
        </w:p>
        <w:p w:rsidR="00CE3D5F" w:rsidRDefault="00CE3D5F">
          <w:pPr>
            <w:pStyle w:val="PadderBetweenControlandBody"/>
          </w:pPr>
        </w:p>
      </w:sdtContent>
    </w:sdt>
    <w:p w:rsidR="007E3077" w:rsidRPr="007E3077" w:rsidRDefault="007E3077">
      <w:pPr>
        <w:rPr>
          <w:color w:val="00B0F0"/>
          <w:sz w:val="36"/>
          <w:szCs w:val="36"/>
        </w:rPr>
      </w:pPr>
      <w:r w:rsidRPr="00983A71">
        <w:rPr>
          <w:color w:val="7030A0"/>
          <w:sz w:val="36"/>
          <w:szCs w:val="36"/>
        </w:rPr>
        <w:t xml:space="preserve">High </w:t>
      </w:r>
      <w:proofErr w:type="gramStart"/>
      <w:r w:rsidRPr="00983A71">
        <w:rPr>
          <w:color w:val="7030A0"/>
          <w:sz w:val="36"/>
          <w:szCs w:val="36"/>
        </w:rPr>
        <w:t>availability :</w:t>
      </w:r>
      <w:proofErr w:type="gramEnd"/>
      <w:r>
        <w:rPr>
          <w:color w:val="00B0F0"/>
          <w:sz w:val="36"/>
          <w:szCs w:val="36"/>
        </w:rPr>
        <w:t xml:space="preserve"> </w:t>
      </w:r>
      <w:r w:rsidRPr="007E3077">
        <w:rPr>
          <w:sz w:val="36"/>
          <w:szCs w:val="36"/>
        </w:rPr>
        <w:t>High availability in Azure is the ability of your applications and services to remain online and accessible with minimal downtime, even in the event of a system failure</w:t>
      </w:r>
      <w:r w:rsidRPr="007E3077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7E3077" w:rsidRDefault="007E3077" w:rsidP="007E3077">
      <w:pPr>
        <w:rPr>
          <w:sz w:val="36"/>
          <w:szCs w:val="36"/>
        </w:rPr>
      </w:pPr>
      <w:r w:rsidRPr="00983A71">
        <w:rPr>
          <w:color w:val="7030A0"/>
          <w:sz w:val="36"/>
          <w:szCs w:val="36"/>
        </w:rPr>
        <w:t xml:space="preserve">Disaster </w:t>
      </w:r>
      <w:proofErr w:type="gramStart"/>
      <w:r w:rsidRPr="00983A71">
        <w:rPr>
          <w:color w:val="7030A0"/>
          <w:sz w:val="36"/>
          <w:szCs w:val="36"/>
        </w:rPr>
        <w:t>Recovery :</w:t>
      </w:r>
      <w:proofErr w:type="gramEnd"/>
      <w:r>
        <w:rPr>
          <w:sz w:val="36"/>
          <w:szCs w:val="36"/>
        </w:rPr>
        <w:t xml:space="preserve"> </w:t>
      </w:r>
      <w:r w:rsidRPr="007E3077">
        <w:rPr>
          <w:rFonts w:ascii="Arial" w:hAnsi="Arial" w:cs="Arial"/>
          <w:color w:val="0A0A0A"/>
          <w:sz w:val="36"/>
          <w:szCs w:val="36"/>
          <w:shd w:val="clear" w:color="auto" w:fill="FFFFFF"/>
        </w:rPr>
        <w:t>Disaster recovery is </w:t>
      </w:r>
      <w:r w:rsidRPr="007E3077">
        <w:rPr>
          <w:sz w:val="36"/>
          <w:szCs w:val="36"/>
        </w:rPr>
        <w:t>a comprehensive plan to restore an organization's IT infrastructure and data after a major event, like a natural disaster, cyber</w:t>
      </w:r>
      <w:r>
        <w:rPr>
          <w:sz w:val="36"/>
          <w:szCs w:val="36"/>
        </w:rPr>
        <w:t xml:space="preserve"> </w:t>
      </w:r>
      <w:r w:rsidRPr="007E3077">
        <w:rPr>
          <w:sz w:val="36"/>
          <w:szCs w:val="36"/>
        </w:rPr>
        <w:t xml:space="preserve">attack, or critical equipment </w:t>
      </w:r>
      <w:r>
        <w:rPr>
          <w:sz w:val="36"/>
          <w:szCs w:val="36"/>
        </w:rPr>
        <w:t>failure.</w:t>
      </w:r>
    </w:p>
    <w:p w:rsidR="007E3077" w:rsidRDefault="007E3077" w:rsidP="007E3077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837F88">
        <w:rPr>
          <w:color w:val="7030A0"/>
          <w:sz w:val="36"/>
          <w:szCs w:val="36"/>
        </w:rPr>
        <w:t xml:space="preserve">Azure </w:t>
      </w:r>
      <w:proofErr w:type="gramStart"/>
      <w:r w:rsidRPr="00837F88">
        <w:rPr>
          <w:color w:val="7030A0"/>
          <w:sz w:val="36"/>
          <w:szCs w:val="36"/>
        </w:rPr>
        <w:t>Backup :</w:t>
      </w:r>
      <w:proofErr w:type="gramEnd"/>
      <w:r w:rsidR="00894B6F" w:rsidRPr="00837F88">
        <w:rPr>
          <w:sz w:val="36"/>
          <w:szCs w:val="36"/>
        </w:rPr>
        <w:t xml:space="preserve"> Azure</w:t>
      </w:r>
      <w:r w:rsidR="00894B6F" w:rsidRPr="00894B6F">
        <w:rPr>
          <w:sz w:val="36"/>
          <w:szCs w:val="36"/>
        </w:rPr>
        <w:t xml:space="preserve"> Backup is a cost-effective, cloud-based solution that protects data on-premises and in the cloud</w:t>
      </w:r>
      <w:r w:rsidR="00894B6F" w:rsidRPr="00894B6F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provides secure, automated, and scalable backups that can be easily restored.</w:t>
      </w:r>
    </w:p>
    <w:p w:rsidR="00E66425" w:rsidRPr="00E66425" w:rsidRDefault="00E66425">
      <w:pPr>
        <w:rPr>
          <w:color w:val="00B050"/>
          <w:sz w:val="36"/>
          <w:szCs w:val="36"/>
        </w:rPr>
      </w:pPr>
      <w:proofErr w:type="gramStart"/>
      <w:r w:rsidRPr="00E66425">
        <w:rPr>
          <w:color w:val="00B050"/>
          <w:sz w:val="36"/>
          <w:szCs w:val="36"/>
        </w:rPr>
        <w:t>Types :</w:t>
      </w:r>
      <w:proofErr w:type="gramEnd"/>
    </w:p>
    <w:p w:rsidR="00E66425" w:rsidRDefault="00CA2D56" w:rsidP="00E6642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Full </w:t>
      </w:r>
      <w:proofErr w:type="gramStart"/>
      <w:r>
        <w:rPr>
          <w:rFonts w:ascii="Arial" w:eastAsia="Times New Roman" w:hAnsi="Arial" w:cs="Arial"/>
          <w:color w:val="C0504D" w:themeColor="accent2"/>
          <w:sz w:val="36"/>
          <w:szCs w:val="36"/>
        </w:rPr>
        <w:t>B</w:t>
      </w:r>
      <w:r w:rsidR="00E66425" w:rsidRPr="00E66425">
        <w:rPr>
          <w:rFonts w:ascii="Arial" w:eastAsia="Times New Roman" w:hAnsi="Arial" w:cs="Arial"/>
          <w:color w:val="C0504D" w:themeColor="accent2"/>
          <w:sz w:val="36"/>
          <w:szCs w:val="36"/>
        </w:rPr>
        <w:t>ackup :</w:t>
      </w:r>
      <w:proofErr w:type="gramEnd"/>
      <w:r w:rsidR="00E66425" w:rsidRPr="00E66425">
        <w:rPr>
          <w:rFonts w:ascii="Arial" w:eastAsia="Times New Roman" w:hAnsi="Arial" w:cs="Arial"/>
          <w:color w:val="0A0A0A"/>
          <w:sz w:val="36"/>
          <w:szCs w:val="36"/>
        </w:rPr>
        <w:t> Creates a complete copy of the data source. This takes the longest time and uses the most storage space, but offers the fastest restore time because all data is in a single backup set.</w:t>
      </w:r>
    </w:p>
    <w:p w:rsidR="00E66425" w:rsidRDefault="00CA2D56" w:rsidP="00E6642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C0504D" w:themeColor="accent2"/>
          <w:sz w:val="36"/>
          <w:szCs w:val="36"/>
        </w:rPr>
        <w:t>Incremental B</w:t>
      </w:r>
      <w:r w:rsidR="00E66425" w:rsidRPr="00E66425">
        <w:rPr>
          <w:rFonts w:ascii="Arial" w:eastAsia="Times New Roman" w:hAnsi="Arial" w:cs="Arial"/>
          <w:color w:val="C0504D" w:themeColor="accent2"/>
          <w:sz w:val="36"/>
          <w:szCs w:val="36"/>
        </w:rPr>
        <w:t>ackup:</w:t>
      </w:r>
      <w:r w:rsidR="00E66425" w:rsidRPr="00E66425">
        <w:rPr>
          <w:rFonts w:ascii="Arial" w:eastAsia="Times New Roman" w:hAnsi="Arial" w:cs="Arial"/>
          <w:color w:val="0A0A0A"/>
          <w:sz w:val="36"/>
          <w:szCs w:val="36"/>
        </w:rPr>
        <w:t> Backs up only the blocks of data that have changed since the </w:t>
      </w:r>
      <w:r w:rsidR="00E66425" w:rsidRPr="00E66425">
        <w:rPr>
          <w:rFonts w:ascii="Arial" w:eastAsia="Times New Roman" w:hAnsi="Arial" w:cs="Arial"/>
          <w:i/>
          <w:iCs/>
          <w:color w:val="0A0A0A"/>
          <w:sz w:val="36"/>
          <w:szCs w:val="36"/>
        </w:rPr>
        <w:t>previous</w:t>
      </w:r>
      <w:r w:rsidR="00E66425" w:rsidRPr="00E66425">
        <w:rPr>
          <w:rFonts w:ascii="Arial" w:eastAsia="Times New Roman" w:hAnsi="Arial" w:cs="Arial"/>
          <w:color w:val="0A0A0A"/>
          <w:sz w:val="36"/>
          <w:szCs w:val="36"/>
        </w:rPr>
        <w:t> backup (which could be a full or an incremental backup). This is the most storage- and network-efficient method, as it does not store redundant copies of unchanged data.</w:t>
      </w:r>
    </w:p>
    <w:p w:rsidR="00E66425" w:rsidRPr="00CA2D56" w:rsidRDefault="00CA2D56" w:rsidP="00E6642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Differential B</w:t>
      </w:r>
      <w:r w:rsidR="00E66425" w:rsidRPr="00E66425"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ackup: </w:t>
      </w:r>
      <w:r w:rsidR="00E66425" w:rsidRPr="00E66425">
        <w:rPr>
          <w:rFonts w:ascii="Arial" w:hAnsi="Arial" w:cs="Arial"/>
          <w:color w:val="0A0A0A"/>
          <w:sz w:val="36"/>
          <w:szCs w:val="36"/>
          <w:shd w:val="clear" w:color="auto" w:fill="FFFFFF"/>
        </w:rPr>
        <w:t>Captures all data that has changed since the </w:t>
      </w:r>
      <w:r w:rsidR="00E66425" w:rsidRPr="00E66425">
        <w:rPr>
          <w:rStyle w:val="Emphasis"/>
          <w:rFonts w:ascii="Arial" w:hAnsi="Arial" w:cs="Arial"/>
          <w:color w:val="0A0A0A"/>
          <w:sz w:val="36"/>
          <w:szCs w:val="36"/>
          <w:shd w:val="clear" w:color="auto" w:fill="FFFFFF"/>
        </w:rPr>
        <w:t>last full backup</w:t>
      </w:r>
      <w:r w:rsidR="00E66425" w:rsidRPr="00E66425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is more storage- and network-intensive than an incremental backup, but restores faster because it only requires the last full backup and the latest differential backup.</w:t>
      </w:r>
    </w:p>
    <w:p w:rsidR="00CA2D56" w:rsidRPr="00BF3FA3" w:rsidRDefault="00CA2D56" w:rsidP="00E6642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System State </w:t>
      </w:r>
      <w:proofErr w:type="gramStart"/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Backup :</w:t>
      </w:r>
      <w:proofErr w:type="gramEnd"/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 </w:t>
      </w:r>
      <w:r w:rsidRPr="00BF3FA3">
        <w:rPr>
          <w:rFonts w:ascii="Arial" w:hAnsi="Arial" w:cs="Arial"/>
          <w:color w:val="0A0A0A"/>
          <w:sz w:val="36"/>
          <w:szCs w:val="36"/>
          <w:shd w:val="clear" w:color="auto" w:fill="FFFFFF"/>
        </w:rPr>
        <w:t>A system state backup captures operating system files, enabling recovery if a machine starts but has corrupted system files or a lost registry</w:t>
      </w:r>
      <w:r w:rsidR="00BF3FA3" w:rsidRPr="00BF3FA3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  <w:r w:rsidRPr="00BF3FA3"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 </w:t>
      </w:r>
    </w:p>
    <w:p w:rsidR="00BF3FA3" w:rsidRPr="00983A71" w:rsidRDefault="00BF3FA3" w:rsidP="00983A71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General Data/File </w:t>
      </w:r>
      <w:proofErr w:type="gramStart"/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Backup :</w:t>
      </w:r>
      <w:proofErr w:type="gramEnd"/>
      <w:r>
        <w:rPr>
          <w:rFonts w:ascii="Arial" w:eastAsia="Times New Roman" w:hAnsi="Arial" w:cs="Arial"/>
          <w:color w:val="0A0A0A"/>
          <w:sz w:val="36"/>
          <w:szCs w:val="36"/>
        </w:rPr>
        <w:t xml:space="preserve"> </w:t>
      </w:r>
      <w:r w:rsidRPr="00BF3FA3">
        <w:rPr>
          <w:rFonts w:ascii="Arial" w:hAnsi="Arial" w:cs="Arial"/>
          <w:color w:val="0A0A0A"/>
          <w:sz w:val="36"/>
          <w:szCs w:val="36"/>
          <w:shd w:val="clear" w:color="auto" w:fill="FFFFFF"/>
        </w:rPr>
        <w:t>This type of backup captures specific files and folders, but does not include system-critical data.</w:t>
      </w:r>
    </w:p>
    <w:p w:rsidR="00E66425" w:rsidRPr="00983A71" w:rsidRDefault="00E66425" w:rsidP="00E6642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7030A0"/>
          <w:sz w:val="36"/>
          <w:szCs w:val="36"/>
        </w:rPr>
      </w:pPr>
      <w:r w:rsidRPr="00983A71">
        <w:rPr>
          <w:rFonts w:ascii="Arial" w:hAnsi="Arial" w:cs="Arial"/>
          <w:color w:val="7030A0"/>
          <w:sz w:val="36"/>
          <w:szCs w:val="36"/>
          <w:shd w:val="clear" w:color="auto" w:fill="FFFFFF"/>
        </w:rPr>
        <w:t>Azure Backup Services :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Recovery Services vault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Backup vault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Microsoft Azure Recovery Services (MARS) agent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Microsoft Azure Backup Server (MABS)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System Center Data Protection Manager (DPM)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Backup Center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Azure Site Recovery (paired with backup for disaster recovery)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Azure Disk backup (managed disk snapshot)</w:t>
      </w:r>
    </w:p>
    <w:p w:rsidR="00CA2D56" w:rsidRP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Azure Files backup</w:t>
      </w:r>
    </w:p>
    <w:p w:rsidR="00CA2D56" w:rsidRDefault="00CA2D56" w:rsidP="00CA2D56">
      <w:pPr>
        <w:pStyle w:val="ListParagraph"/>
        <w:numPr>
          <w:ilvl w:val="0"/>
          <w:numId w:val="1"/>
        </w:numPr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A2D56">
        <w:rPr>
          <w:rFonts w:ascii="Arial" w:eastAsia="Times New Roman" w:hAnsi="Arial" w:cs="Arial"/>
          <w:color w:val="0A0A0A"/>
          <w:sz w:val="36"/>
          <w:szCs w:val="36"/>
        </w:rPr>
        <w:t>Azure Blob storage backup</w:t>
      </w:r>
    </w:p>
    <w:p w:rsidR="0064118A" w:rsidRDefault="00983A71" w:rsidP="00983A71">
      <w:pPr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983A71">
        <w:rPr>
          <w:rFonts w:ascii="Arial" w:eastAsia="Times New Roman" w:hAnsi="Arial" w:cs="Arial"/>
          <w:color w:val="7030A0"/>
          <w:sz w:val="36"/>
          <w:szCs w:val="36"/>
        </w:rPr>
        <w:t xml:space="preserve">Azure Recovery Service </w:t>
      </w:r>
      <w:proofErr w:type="gramStart"/>
      <w:r w:rsidRPr="00983A71">
        <w:rPr>
          <w:rFonts w:ascii="Arial" w:eastAsia="Times New Roman" w:hAnsi="Arial" w:cs="Arial"/>
          <w:color w:val="7030A0"/>
          <w:sz w:val="36"/>
          <w:szCs w:val="36"/>
        </w:rPr>
        <w:t>Vault :</w:t>
      </w:r>
      <w:proofErr w:type="gramEnd"/>
      <w:r>
        <w:rPr>
          <w:rFonts w:ascii="Arial" w:eastAsia="Times New Roman" w:hAnsi="Arial" w:cs="Arial"/>
          <w:color w:val="0A0A0A"/>
          <w:sz w:val="36"/>
          <w:szCs w:val="36"/>
        </w:rPr>
        <w:t xml:space="preserve"> </w:t>
      </w:r>
      <w:r w:rsidRPr="00983A71">
        <w:rPr>
          <w:rFonts w:ascii="Arial" w:hAnsi="Arial" w:cs="Arial"/>
          <w:color w:val="0A0A0A"/>
          <w:sz w:val="36"/>
          <w:szCs w:val="36"/>
          <w:shd w:val="clear" w:color="auto" w:fill="FFFFFF"/>
        </w:rPr>
        <w:t>Azure Recovery Services vault is </w:t>
      </w:r>
      <w:r w:rsidRPr="00983A71">
        <w:rPr>
          <w:sz w:val="36"/>
          <w:szCs w:val="36"/>
        </w:rPr>
        <w:t>a storage and management entity within Azure that acts as a central hub for your backup and disaster recovery processes</w:t>
      </w:r>
      <w:r w:rsidRPr="00983A71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837F88" w:rsidRDefault="00837F88" w:rsidP="00837F88">
      <w:pPr>
        <w:spacing w:after="0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F1E3F" w:rsidRPr="00837F88" w:rsidRDefault="0064118A" w:rsidP="00837F88">
      <w:pPr>
        <w:spacing w:after="0"/>
        <w:rPr>
          <w:rFonts w:ascii="Arial" w:eastAsia="Times New Roman" w:hAnsi="Arial" w:cs="Arial"/>
          <w:color w:val="7030A0"/>
          <w:sz w:val="24"/>
          <w:szCs w:val="24"/>
        </w:rPr>
      </w:pPr>
      <w:r w:rsidRPr="00837F88">
        <w:rPr>
          <w:color w:val="7030A0"/>
          <w:sz w:val="36"/>
          <w:szCs w:val="36"/>
        </w:rPr>
        <w:t>How to create Backup Vault?</w:t>
      </w:r>
    </w:p>
    <w:p w:rsidR="00E8383D" w:rsidRPr="00837F88" w:rsidRDefault="00E8383D">
      <w:pPr>
        <w:rPr>
          <w:color w:val="7030A0"/>
          <w:sz w:val="36"/>
          <w:szCs w:val="36"/>
        </w:rPr>
      </w:pPr>
    </w:p>
    <w:p w:rsidR="00E8383D" w:rsidRPr="00E8383D" w:rsidRDefault="00E8383D" w:rsidP="00E838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85725</wp:posOffset>
            </wp:positionV>
            <wp:extent cx="5905500" cy="38385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383D">
        <w:rPr>
          <w:sz w:val="36"/>
          <w:szCs w:val="36"/>
        </w:rPr>
        <w:t xml:space="preserve">Go to https://azure Microsoft.com.                                 </w:t>
      </w:r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>First we have to create virtual machine.</w:t>
      </w:r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 xml:space="preserve">Go to home and click on virtual machine. </w:t>
      </w:r>
      <w:proofErr w:type="spellStart"/>
      <w:proofErr w:type="gramStart"/>
      <w:r w:rsidRPr="00E8383D">
        <w:rPr>
          <w:sz w:val="36"/>
          <w:szCs w:val="36"/>
        </w:rPr>
        <w:t>zz</w:t>
      </w:r>
      <w:proofErr w:type="spellEnd"/>
      <w:proofErr w:type="gramEnd"/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 xml:space="preserve">Resource group </w:t>
      </w:r>
      <w:proofErr w:type="gramStart"/>
      <w:r w:rsidRPr="00E8383D">
        <w:rPr>
          <w:sz w:val="36"/>
          <w:szCs w:val="36"/>
        </w:rPr>
        <w:t>name :</w:t>
      </w:r>
      <w:proofErr w:type="gramEnd"/>
      <w:r w:rsidRPr="00E8383D">
        <w:rPr>
          <w:sz w:val="36"/>
          <w:szCs w:val="36"/>
        </w:rPr>
        <w:t xml:space="preserve"> </w:t>
      </w:r>
      <w:proofErr w:type="spellStart"/>
      <w:r w:rsidRPr="00E8383D">
        <w:rPr>
          <w:sz w:val="36"/>
          <w:szCs w:val="36"/>
        </w:rPr>
        <w:t>backuprg</w:t>
      </w:r>
      <w:proofErr w:type="spellEnd"/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 xml:space="preserve">Virtual machine </w:t>
      </w:r>
      <w:proofErr w:type="gramStart"/>
      <w:r w:rsidRPr="00E8383D">
        <w:rPr>
          <w:sz w:val="36"/>
          <w:szCs w:val="36"/>
        </w:rPr>
        <w:t>name :</w:t>
      </w:r>
      <w:proofErr w:type="gramEnd"/>
      <w:r w:rsidRPr="00E8383D">
        <w:rPr>
          <w:sz w:val="36"/>
          <w:szCs w:val="36"/>
        </w:rPr>
        <w:t xml:space="preserve"> </w:t>
      </w:r>
      <w:proofErr w:type="spellStart"/>
      <w:r w:rsidRPr="00E8383D">
        <w:rPr>
          <w:sz w:val="36"/>
          <w:szCs w:val="36"/>
        </w:rPr>
        <w:t>Appserver</w:t>
      </w:r>
      <w:proofErr w:type="spellEnd"/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 xml:space="preserve">Choose and select your region, availability </w:t>
      </w:r>
      <w:proofErr w:type="gramStart"/>
      <w:r w:rsidRPr="00E8383D">
        <w:rPr>
          <w:sz w:val="36"/>
          <w:szCs w:val="36"/>
        </w:rPr>
        <w:t>zone ,</w:t>
      </w:r>
      <w:proofErr w:type="gramEnd"/>
      <w:r w:rsidRPr="00E8383D">
        <w:rPr>
          <w:sz w:val="36"/>
          <w:szCs w:val="36"/>
        </w:rPr>
        <w:t xml:space="preserve"> </w:t>
      </w:r>
    </w:p>
    <w:p w:rsidR="00E8383D" w:rsidRPr="00E8383D" w:rsidRDefault="00E8383D" w:rsidP="00E8383D">
      <w:pPr>
        <w:rPr>
          <w:sz w:val="36"/>
          <w:szCs w:val="36"/>
        </w:rPr>
      </w:pPr>
      <w:proofErr w:type="gramStart"/>
      <w:r w:rsidRPr="00E8383D">
        <w:rPr>
          <w:sz w:val="36"/>
          <w:szCs w:val="36"/>
        </w:rPr>
        <w:t>security</w:t>
      </w:r>
      <w:proofErr w:type="gramEnd"/>
      <w:r w:rsidRPr="00E8383D">
        <w:rPr>
          <w:sz w:val="36"/>
          <w:szCs w:val="36"/>
        </w:rPr>
        <w:t xml:space="preserve"> type, and image.</w:t>
      </w:r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>Then click on next.</w:t>
      </w:r>
    </w:p>
    <w:p w:rsidR="00E8383D" w:rsidRPr="00E8383D" w:rsidRDefault="00E8383D" w:rsidP="00E8383D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>In disks choose Os disk type, Os disk size.</w:t>
      </w:r>
    </w:p>
    <w:p w:rsidR="001C0C2F" w:rsidRDefault="00E8383D" w:rsidP="001C0C2F">
      <w:pPr>
        <w:rPr>
          <w:sz w:val="36"/>
          <w:szCs w:val="36"/>
        </w:rPr>
      </w:pPr>
      <w:r w:rsidRPr="00E8383D">
        <w:rPr>
          <w:sz w:val="36"/>
          <w:szCs w:val="36"/>
        </w:rPr>
        <w:t>•</w:t>
      </w:r>
      <w:r w:rsidRPr="00E8383D">
        <w:rPr>
          <w:sz w:val="36"/>
          <w:szCs w:val="36"/>
        </w:rPr>
        <w:tab/>
        <w:t>Then click on create.</w:t>
      </w:r>
    </w:p>
    <w:p w:rsidR="001C0C2F" w:rsidRDefault="001C0C2F" w:rsidP="001C0C2F">
      <w:pPr>
        <w:rPr>
          <w:sz w:val="36"/>
          <w:szCs w:val="36"/>
        </w:rPr>
      </w:pPr>
    </w:p>
    <w:p w:rsidR="001C0C2F" w:rsidRPr="001C0C2F" w:rsidRDefault="001C0C2F" w:rsidP="001C0C2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28575</wp:posOffset>
            </wp:positionV>
            <wp:extent cx="5553075" cy="3962400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0C2F">
        <w:rPr>
          <w:sz w:val="36"/>
          <w:szCs w:val="36"/>
        </w:rPr>
        <w:t>Next create Backup Vault.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>Go to all services and click on backup vault.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>The page is open then click on create.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>Select same resource group we used in VM.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 xml:space="preserve">Name that </w:t>
      </w:r>
      <w:proofErr w:type="spellStart"/>
      <w:r w:rsidRPr="001C0C2F">
        <w:rPr>
          <w:sz w:val="36"/>
          <w:szCs w:val="36"/>
        </w:rPr>
        <w:t>backupvault</w:t>
      </w:r>
      <w:proofErr w:type="spellEnd"/>
      <w:r w:rsidRPr="001C0C2F">
        <w:rPr>
          <w:sz w:val="36"/>
          <w:szCs w:val="36"/>
        </w:rPr>
        <w:t xml:space="preserve"> like ex: </w:t>
      </w:r>
      <w:proofErr w:type="spellStart"/>
      <w:r w:rsidRPr="001C0C2F">
        <w:rPr>
          <w:sz w:val="36"/>
          <w:szCs w:val="36"/>
        </w:rPr>
        <w:t>prodbackupvault</w:t>
      </w:r>
      <w:proofErr w:type="spellEnd"/>
      <w:r w:rsidRPr="001C0C2F">
        <w:rPr>
          <w:sz w:val="36"/>
          <w:szCs w:val="36"/>
        </w:rPr>
        <w:t>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 xml:space="preserve">Choose which region </w:t>
      </w:r>
      <w:proofErr w:type="gramStart"/>
      <w:r w:rsidRPr="001C0C2F">
        <w:rPr>
          <w:sz w:val="36"/>
          <w:szCs w:val="36"/>
        </w:rPr>
        <w:t>do you</w:t>
      </w:r>
      <w:proofErr w:type="gramEnd"/>
      <w:r w:rsidRPr="001C0C2F">
        <w:rPr>
          <w:sz w:val="36"/>
          <w:szCs w:val="36"/>
        </w:rPr>
        <w:t xml:space="preserve"> want.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 xml:space="preserve">Choose </w:t>
      </w:r>
      <w:proofErr w:type="spellStart"/>
      <w:r w:rsidRPr="001C0C2F">
        <w:rPr>
          <w:sz w:val="36"/>
          <w:szCs w:val="36"/>
        </w:rPr>
        <w:t>backupvault</w:t>
      </w:r>
      <w:proofErr w:type="spellEnd"/>
      <w:r w:rsidRPr="001C0C2F">
        <w:rPr>
          <w:sz w:val="36"/>
          <w:szCs w:val="36"/>
        </w:rPr>
        <w:t xml:space="preserve"> redundancy </w:t>
      </w:r>
      <w:proofErr w:type="spellStart"/>
      <w:r w:rsidRPr="001C0C2F">
        <w:rPr>
          <w:sz w:val="36"/>
          <w:szCs w:val="36"/>
        </w:rPr>
        <w:t>themn</w:t>
      </w:r>
      <w:proofErr w:type="spellEnd"/>
      <w:r w:rsidRPr="001C0C2F">
        <w:rPr>
          <w:sz w:val="36"/>
          <w:szCs w:val="36"/>
        </w:rPr>
        <w:t xml:space="preserve"> click on next.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 xml:space="preserve">We can enable soft delete and </w:t>
      </w:r>
      <w:proofErr w:type="gramStart"/>
      <w:r w:rsidRPr="001C0C2F">
        <w:rPr>
          <w:sz w:val="36"/>
          <w:szCs w:val="36"/>
        </w:rPr>
        <w:t>mention  how</w:t>
      </w:r>
      <w:proofErr w:type="gramEnd"/>
      <w:r w:rsidRPr="001C0C2F">
        <w:rPr>
          <w:sz w:val="36"/>
          <w:szCs w:val="36"/>
        </w:rPr>
        <w:t xml:space="preserve"> many days did you want.</w:t>
      </w:r>
    </w:p>
    <w:p w:rsidR="001C0C2F" w:rsidRP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>Name that tag.</w:t>
      </w:r>
    </w:p>
    <w:p w:rsidR="001C0C2F" w:rsidRDefault="001C0C2F" w:rsidP="001C0C2F">
      <w:pPr>
        <w:rPr>
          <w:sz w:val="36"/>
          <w:szCs w:val="36"/>
        </w:rPr>
      </w:pPr>
      <w:r w:rsidRPr="001C0C2F">
        <w:rPr>
          <w:sz w:val="36"/>
          <w:szCs w:val="36"/>
        </w:rPr>
        <w:t>•</w:t>
      </w:r>
      <w:r w:rsidRPr="001C0C2F">
        <w:rPr>
          <w:sz w:val="36"/>
          <w:szCs w:val="36"/>
        </w:rPr>
        <w:tab/>
        <w:t>Then click on create.</w:t>
      </w:r>
      <w:r>
        <w:rPr>
          <w:sz w:val="36"/>
          <w:szCs w:val="36"/>
        </w:rPr>
        <w:br w:type="textWrapping" w:clear="all"/>
      </w:r>
    </w:p>
    <w:p w:rsidR="001A6410" w:rsidRDefault="001A6410" w:rsidP="001C0C2F">
      <w:pPr>
        <w:rPr>
          <w:sz w:val="36"/>
          <w:szCs w:val="36"/>
        </w:rPr>
      </w:pPr>
    </w:p>
    <w:p w:rsidR="00F315FE" w:rsidRPr="00F315FE" w:rsidRDefault="00F315FE" w:rsidP="00F315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67310</wp:posOffset>
            </wp:positionV>
            <wp:extent cx="6686550" cy="371475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15FE">
        <w:rPr>
          <w:sz w:val="36"/>
          <w:szCs w:val="36"/>
        </w:rPr>
        <w:t>Now let us create backup policy.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Go to overview page of backup vault.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Scroll down we can see backup policy option click it.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Add the policy.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Name that policy and select data source type.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Then click on next.</w:t>
      </w:r>
    </w:p>
    <w:p w:rsidR="00F315FE" w:rsidRP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 xml:space="preserve">Which type of backup </w:t>
      </w:r>
      <w:proofErr w:type="gramStart"/>
      <w:r w:rsidRPr="00F315FE">
        <w:rPr>
          <w:sz w:val="36"/>
          <w:szCs w:val="36"/>
        </w:rPr>
        <w:t>schedule  you</w:t>
      </w:r>
      <w:proofErr w:type="gramEnd"/>
      <w:r w:rsidRPr="00F315FE">
        <w:rPr>
          <w:sz w:val="36"/>
          <w:szCs w:val="36"/>
        </w:rPr>
        <w:t xml:space="preserve"> want we can select it.</w:t>
      </w:r>
    </w:p>
    <w:p w:rsidR="00F315FE" w:rsidRDefault="00F315FE" w:rsidP="00F315FE">
      <w:pPr>
        <w:rPr>
          <w:sz w:val="36"/>
          <w:szCs w:val="36"/>
        </w:rPr>
      </w:pPr>
      <w:r w:rsidRPr="00F315FE">
        <w:rPr>
          <w:sz w:val="36"/>
          <w:szCs w:val="36"/>
        </w:rPr>
        <w:t>•</w:t>
      </w:r>
      <w:r w:rsidRPr="00F315FE">
        <w:rPr>
          <w:sz w:val="36"/>
          <w:szCs w:val="36"/>
        </w:rPr>
        <w:tab/>
        <w:t>Then click on create.</w:t>
      </w:r>
    </w:p>
    <w:p w:rsidR="00F315FE" w:rsidRDefault="00F315FE" w:rsidP="00F315FE">
      <w:pPr>
        <w:rPr>
          <w:sz w:val="36"/>
          <w:szCs w:val="36"/>
        </w:rPr>
      </w:pPr>
    </w:p>
    <w:p w:rsidR="00F315FE" w:rsidRDefault="00F315FE" w:rsidP="00F315FE">
      <w:pPr>
        <w:rPr>
          <w:sz w:val="36"/>
          <w:szCs w:val="36"/>
        </w:rPr>
      </w:pPr>
    </w:p>
    <w:p w:rsidR="00F315FE" w:rsidRDefault="00F315FE" w:rsidP="00F315FE">
      <w:pPr>
        <w:rPr>
          <w:sz w:val="36"/>
          <w:szCs w:val="36"/>
        </w:rPr>
      </w:pPr>
      <w:r>
        <w:rPr>
          <w:sz w:val="36"/>
          <w:szCs w:val="36"/>
        </w:rPr>
        <w:t xml:space="preserve"> Next let us create Backup instance</w:t>
      </w:r>
    </w:p>
    <w:p w:rsidR="00F315FE" w:rsidRDefault="00F315FE" w:rsidP="00F315F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Go to overview page of </w:t>
      </w:r>
      <w:proofErr w:type="spellStart"/>
      <w:r>
        <w:rPr>
          <w:sz w:val="36"/>
          <w:szCs w:val="36"/>
        </w:rPr>
        <w:t>backupvault</w:t>
      </w:r>
      <w:proofErr w:type="spellEnd"/>
      <w:r>
        <w:rPr>
          <w:sz w:val="36"/>
          <w:szCs w:val="36"/>
        </w:rPr>
        <w:t>.</w:t>
      </w:r>
    </w:p>
    <w:p w:rsidR="00B9381E" w:rsidRPr="00B9381E" w:rsidRDefault="00B9381E" w:rsidP="00B9381E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B9381E">
        <w:rPr>
          <w:sz w:val="36"/>
          <w:szCs w:val="36"/>
        </w:rPr>
        <w:t>Scro</w:t>
      </w:r>
      <w:r>
        <w:rPr>
          <w:sz w:val="36"/>
          <w:szCs w:val="36"/>
        </w:rPr>
        <w:t>ll down we can see backup instance</w:t>
      </w:r>
      <w:r w:rsidRPr="00B9381E">
        <w:rPr>
          <w:sz w:val="36"/>
          <w:szCs w:val="36"/>
        </w:rPr>
        <w:t xml:space="preserve"> option click it.</w:t>
      </w:r>
    </w:p>
    <w:p w:rsidR="00B9381E" w:rsidRDefault="00B9381E" w:rsidP="00F315F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Click on backup.</w:t>
      </w:r>
    </w:p>
    <w:p w:rsidR="00B9381E" w:rsidRDefault="00B9381E" w:rsidP="00F315F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Choose </w:t>
      </w:r>
      <w:proofErr w:type="spellStart"/>
      <w:r>
        <w:rPr>
          <w:sz w:val="36"/>
          <w:szCs w:val="36"/>
        </w:rPr>
        <w:t>datasource</w:t>
      </w:r>
      <w:proofErr w:type="spellEnd"/>
      <w:r>
        <w:rPr>
          <w:sz w:val="36"/>
          <w:szCs w:val="36"/>
        </w:rPr>
        <w:t xml:space="preserve"> type and vault.</w:t>
      </w:r>
    </w:p>
    <w:p w:rsidR="00B9381E" w:rsidRDefault="00B9381E" w:rsidP="00F315F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Click </w:t>
      </w:r>
      <w:proofErr w:type="gramStart"/>
      <w:r>
        <w:rPr>
          <w:sz w:val="36"/>
          <w:szCs w:val="36"/>
        </w:rPr>
        <w:t>next  enter</w:t>
      </w:r>
      <w:proofErr w:type="gramEnd"/>
      <w:r>
        <w:rPr>
          <w:sz w:val="36"/>
          <w:szCs w:val="36"/>
        </w:rPr>
        <w:t xml:space="preserve"> your backup policy.</w:t>
      </w:r>
    </w:p>
    <w:p w:rsidR="00B9381E" w:rsidRDefault="00B9381E" w:rsidP="00F315F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Then click </w:t>
      </w:r>
      <w:proofErr w:type="gramStart"/>
      <w:r>
        <w:rPr>
          <w:sz w:val="36"/>
          <w:szCs w:val="36"/>
        </w:rPr>
        <w:t>next  add</w:t>
      </w:r>
      <w:proofErr w:type="gramEnd"/>
      <w:r>
        <w:rPr>
          <w:sz w:val="36"/>
          <w:szCs w:val="36"/>
        </w:rPr>
        <w:t xml:space="preserve"> your </w:t>
      </w:r>
      <w:proofErr w:type="spellStart"/>
      <w:r>
        <w:rPr>
          <w:sz w:val="36"/>
          <w:szCs w:val="36"/>
        </w:rPr>
        <w:t>datasource</w:t>
      </w:r>
      <w:proofErr w:type="spellEnd"/>
      <w:r>
        <w:rPr>
          <w:sz w:val="36"/>
          <w:szCs w:val="36"/>
        </w:rPr>
        <w:t xml:space="preserve"> and select it.</w:t>
      </w:r>
    </w:p>
    <w:p w:rsidR="00B9381E" w:rsidRDefault="00B9381E" w:rsidP="00AD0F2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Next go to all resources click on your </w:t>
      </w:r>
      <w:proofErr w:type="spellStart"/>
      <w:r>
        <w:rPr>
          <w:sz w:val="36"/>
          <w:szCs w:val="36"/>
        </w:rPr>
        <w:t>appserverosdisk</w:t>
      </w:r>
      <w:proofErr w:type="spellEnd"/>
      <w:r>
        <w:rPr>
          <w:sz w:val="36"/>
          <w:szCs w:val="36"/>
        </w:rPr>
        <w:t xml:space="preserve"> </w:t>
      </w:r>
      <w:r w:rsidRPr="00AD0F21">
        <w:rPr>
          <w:sz w:val="36"/>
          <w:szCs w:val="36"/>
        </w:rPr>
        <w:t>and select IAM and add role assignment.</w:t>
      </w:r>
    </w:p>
    <w:p w:rsidR="00AD0F21" w:rsidRDefault="00AD0F21" w:rsidP="00AD0F2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Then create it.</w:t>
      </w:r>
    </w:p>
    <w:p w:rsidR="00AD0F21" w:rsidRDefault="00AD0F21" w:rsidP="00AD0F21">
      <w:pPr>
        <w:rPr>
          <w:sz w:val="36"/>
          <w:szCs w:val="36"/>
        </w:rPr>
      </w:pPr>
    </w:p>
    <w:p w:rsidR="00AD0F21" w:rsidRDefault="00AD0F21" w:rsidP="00AD0F21">
      <w:pPr>
        <w:rPr>
          <w:sz w:val="36"/>
          <w:szCs w:val="36"/>
        </w:rPr>
      </w:pPr>
      <w:r>
        <w:rPr>
          <w:sz w:val="36"/>
          <w:szCs w:val="36"/>
        </w:rPr>
        <w:t xml:space="preserve"> Next Let us create Recovery Service Vault</w:t>
      </w:r>
    </w:p>
    <w:p w:rsidR="00AD0F21" w:rsidRDefault="00AD0F21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Go to home search for recovery service vault.</w:t>
      </w:r>
    </w:p>
    <w:p w:rsidR="00AD0F21" w:rsidRDefault="00AD0F21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The page is open then click on create.</w:t>
      </w:r>
    </w:p>
    <w:p w:rsidR="00AD0F21" w:rsidRDefault="00AD0F21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Select your resource group, region and name that vault.</w:t>
      </w:r>
    </w:p>
    <w:p w:rsidR="00AD0F21" w:rsidRDefault="00AD0F21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Then click on next name that tags.</w:t>
      </w:r>
    </w:p>
    <w:p w:rsidR="00944340" w:rsidRDefault="00AD0F21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Then click on create.</w:t>
      </w:r>
    </w:p>
    <w:p w:rsidR="00944340" w:rsidRDefault="00944340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After creating </w:t>
      </w:r>
      <w:proofErr w:type="spellStart"/>
      <w:r>
        <w:rPr>
          <w:sz w:val="36"/>
          <w:szCs w:val="36"/>
        </w:rPr>
        <w:t>clickon</w:t>
      </w:r>
      <w:proofErr w:type="spellEnd"/>
      <w:r>
        <w:rPr>
          <w:sz w:val="36"/>
          <w:szCs w:val="36"/>
        </w:rPr>
        <w:t xml:space="preserve"> that </w:t>
      </w:r>
      <w:proofErr w:type="spellStart"/>
      <w:r>
        <w:rPr>
          <w:sz w:val="36"/>
          <w:szCs w:val="36"/>
        </w:rPr>
        <w:t>prodrecoveryservicevault</w:t>
      </w:r>
      <w:proofErr w:type="spellEnd"/>
      <w:r>
        <w:rPr>
          <w:sz w:val="36"/>
          <w:szCs w:val="36"/>
        </w:rPr>
        <w:t xml:space="preserve"> then we see protected items option.</w:t>
      </w:r>
    </w:p>
    <w:p w:rsidR="00944340" w:rsidRDefault="00944340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Then click on it under that we can see backup items and replicated items.</w:t>
      </w:r>
    </w:p>
    <w:p w:rsidR="00944340" w:rsidRDefault="00944340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In backup items which type of backup management we can select it.</w:t>
      </w:r>
    </w:p>
    <w:p w:rsidR="00944340" w:rsidRDefault="00944340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Then click on add we can select your workload and </w:t>
      </w:r>
      <w:r w:rsidR="00BD5EF4">
        <w:rPr>
          <w:sz w:val="36"/>
          <w:szCs w:val="36"/>
        </w:rPr>
        <w:t xml:space="preserve">which type did you want backup </w:t>
      </w:r>
      <w:r>
        <w:rPr>
          <w:sz w:val="36"/>
          <w:szCs w:val="36"/>
        </w:rPr>
        <w:t>select it.</w:t>
      </w:r>
    </w:p>
    <w:p w:rsidR="00944340" w:rsidRDefault="00BD5EF4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Then click on prepare infrastructure and download it.</w:t>
      </w:r>
    </w:p>
    <w:p w:rsidR="001C0C2F" w:rsidRPr="00AD0F21" w:rsidRDefault="00944340" w:rsidP="00AD0F2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In repli</w:t>
      </w:r>
      <w:r w:rsidR="00BD5EF4">
        <w:rPr>
          <w:sz w:val="36"/>
          <w:szCs w:val="36"/>
        </w:rPr>
        <w:t>cate files we can replicate files and servers.</w:t>
      </w:r>
      <w:r w:rsidR="00F315FE" w:rsidRPr="00AD0F21">
        <w:rPr>
          <w:sz w:val="36"/>
          <w:szCs w:val="36"/>
        </w:rPr>
        <w:br w:type="textWrapping" w:clear="all"/>
      </w:r>
    </w:p>
    <w:sectPr w:rsidR="001C0C2F" w:rsidRPr="00AD0F21" w:rsidSect="00CE3D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3CD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5403A"/>
    <w:multiLevelType w:val="multilevel"/>
    <w:tmpl w:val="2DE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21D62"/>
    <w:multiLevelType w:val="hybridMultilevel"/>
    <w:tmpl w:val="D8408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9658FC"/>
    <w:multiLevelType w:val="multilevel"/>
    <w:tmpl w:val="2DE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331F2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22072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87551"/>
    <w:multiLevelType w:val="multilevel"/>
    <w:tmpl w:val="2DE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070BBF"/>
    <w:multiLevelType w:val="multilevel"/>
    <w:tmpl w:val="C162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9B2ED0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52A44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91E28"/>
    <w:multiLevelType w:val="hybridMultilevel"/>
    <w:tmpl w:val="2ED4C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360B78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6E3B82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C7D61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74D7B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D2ECA"/>
    <w:multiLevelType w:val="multilevel"/>
    <w:tmpl w:val="7CB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07C50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C3BCF"/>
    <w:multiLevelType w:val="hybridMultilevel"/>
    <w:tmpl w:val="6B0E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35D1C"/>
    <w:multiLevelType w:val="hybridMultilevel"/>
    <w:tmpl w:val="9BB8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C00D84"/>
    <w:multiLevelType w:val="hybridMultilevel"/>
    <w:tmpl w:val="408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D58D1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D670E"/>
    <w:multiLevelType w:val="multilevel"/>
    <w:tmpl w:val="32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C5200"/>
    <w:multiLevelType w:val="hybridMultilevel"/>
    <w:tmpl w:val="142E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"/>
  </w:num>
  <w:num w:numId="5">
    <w:abstractNumId w:val="1"/>
  </w:num>
  <w:num w:numId="6">
    <w:abstractNumId w:val="6"/>
  </w:num>
  <w:num w:numId="7">
    <w:abstractNumId w:val="21"/>
  </w:num>
  <w:num w:numId="8">
    <w:abstractNumId w:val="0"/>
  </w:num>
  <w:num w:numId="9">
    <w:abstractNumId w:val="5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10"/>
  </w:num>
  <w:num w:numId="19">
    <w:abstractNumId w:val="17"/>
  </w:num>
  <w:num w:numId="20">
    <w:abstractNumId w:val="22"/>
  </w:num>
  <w:num w:numId="21">
    <w:abstractNumId w:val="19"/>
  </w:num>
  <w:num w:numId="22">
    <w:abstractNumId w:val="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7E3077"/>
    <w:rsid w:val="001A597E"/>
    <w:rsid w:val="001A6410"/>
    <w:rsid w:val="001C0C2F"/>
    <w:rsid w:val="00482D59"/>
    <w:rsid w:val="005F1E3F"/>
    <w:rsid w:val="0064118A"/>
    <w:rsid w:val="00720A6D"/>
    <w:rsid w:val="007E3077"/>
    <w:rsid w:val="00837F88"/>
    <w:rsid w:val="00894B6F"/>
    <w:rsid w:val="00944340"/>
    <w:rsid w:val="00983A71"/>
    <w:rsid w:val="00AD0F21"/>
    <w:rsid w:val="00B9381E"/>
    <w:rsid w:val="00BD5EF4"/>
    <w:rsid w:val="00BF3FA3"/>
    <w:rsid w:val="00C069E5"/>
    <w:rsid w:val="00CA2D56"/>
    <w:rsid w:val="00CD6E6B"/>
    <w:rsid w:val="00CE3D5F"/>
    <w:rsid w:val="00E66425"/>
    <w:rsid w:val="00E8383D"/>
    <w:rsid w:val="00F3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CE3D5F"/>
  </w:style>
  <w:style w:type="paragraph" w:styleId="Heading1">
    <w:name w:val="heading 1"/>
    <w:basedOn w:val="Normal"/>
    <w:next w:val="Normal"/>
    <w:uiPriority w:val="5"/>
    <w:qFormat/>
    <w:rsid w:val="00CE3D5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CE3D5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CE3D5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CE3D5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CE3D5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CE3D5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E3D5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CE3D5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E3D5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CE3D5F"/>
    <w:rPr>
      <w:color w:val="808080"/>
    </w:rPr>
  </w:style>
  <w:style w:type="paragraph" w:customStyle="1" w:styleId="Account">
    <w:name w:val="Account"/>
    <w:semiHidden/>
    <w:rsid w:val="00CE3D5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CE3D5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CE3D5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E3D5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sid w:val="00CE3D5F"/>
    <w:rPr>
      <w:i/>
      <w:iCs/>
    </w:rPr>
  </w:style>
  <w:style w:type="character" w:styleId="Strong">
    <w:name w:val="Strong"/>
    <w:basedOn w:val="DefaultParagraphFont"/>
    <w:uiPriority w:val="22"/>
    <w:qFormat/>
    <w:rsid w:val="00CE3D5F"/>
    <w:rPr>
      <w:b/>
      <w:bCs/>
    </w:rPr>
  </w:style>
  <w:style w:type="paragraph" w:customStyle="1" w:styleId="underline">
    <w:name w:val="underline"/>
    <w:semiHidden/>
    <w:rsid w:val="00CE3D5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CE3D5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E30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77"/>
    <w:rPr>
      <w:rFonts w:ascii="Tahoma" w:hAnsi="Tahoma" w:cs="Tahoma"/>
      <w:sz w:val="16"/>
      <w:szCs w:val="16"/>
    </w:rPr>
  </w:style>
  <w:style w:type="character" w:customStyle="1" w:styleId="t286pc">
    <w:name w:val="t286pc"/>
    <w:basedOn w:val="DefaultParagraphFont"/>
    <w:rsid w:val="00E66425"/>
  </w:style>
  <w:style w:type="character" w:customStyle="1" w:styleId="vkekvd">
    <w:name w:val="vkekvd"/>
    <w:basedOn w:val="DefaultParagraphFont"/>
    <w:rsid w:val="00CA2D56"/>
  </w:style>
  <w:style w:type="character" w:styleId="Hyperlink">
    <w:name w:val="Hyperlink"/>
    <w:basedOn w:val="DefaultParagraphFont"/>
    <w:uiPriority w:val="99"/>
    <w:semiHidden/>
    <w:unhideWhenUsed/>
    <w:rsid w:val="00CA2D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3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4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097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038341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6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6CCF"/>
    <w:rsid w:val="005A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BACKUP AND BUSSINESS CONTINUITY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CBECB45D-7CAE-435F-8A6E-755474AE445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165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2025-08-23T04:51:00Z</dcterms:created>
  <dcterms:modified xsi:type="dcterms:W3CDTF">2025-08-23T07:37:00Z</dcterms:modified>
</cp:coreProperties>
</file>